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EB3" w:rsidRDefault="00612D6E" w:rsidP="00612D6E">
      <w:r>
        <w:rPr>
          <w:noProof/>
        </w:rPr>
        <w:drawing>
          <wp:inline distT="0" distB="0" distL="0" distR="0" wp14:anchorId="3DC418DC" wp14:editId="60EF42D3">
            <wp:extent cx="5943600" cy="6285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6E" w:rsidRDefault="00612D6E" w:rsidP="00612D6E"/>
    <w:p w:rsidR="00612D6E" w:rsidRDefault="00612D6E" w:rsidP="00612D6E">
      <w:r>
        <w:rPr>
          <w:noProof/>
        </w:rPr>
        <w:lastRenderedPageBreak/>
        <w:drawing>
          <wp:inline distT="0" distB="0" distL="0" distR="0" wp14:anchorId="14A73802" wp14:editId="0B89BE86">
            <wp:extent cx="5943600" cy="715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6E" w:rsidRDefault="00612D6E" w:rsidP="00612D6E"/>
    <w:p w:rsidR="00612D6E" w:rsidRDefault="00612D6E" w:rsidP="00612D6E">
      <w:r>
        <w:rPr>
          <w:noProof/>
        </w:rPr>
        <w:lastRenderedPageBreak/>
        <w:drawing>
          <wp:inline distT="0" distB="0" distL="0" distR="0" wp14:anchorId="4DA0205F" wp14:editId="71F574CE">
            <wp:extent cx="561022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6E" w:rsidRDefault="00612D6E" w:rsidP="00612D6E"/>
    <w:p w:rsidR="00612D6E" w:rsidRDefault="00612D6E" w:rsidP="00612D6E"/>
    <w:p w:rsidR="00612D6E" w:rsidRPr="00612D6E" w:rsidRDefault="00612D6E" w:rsidP="00612D6E">
      <w:r>
        <w:rPr>
          <w:noProof/>
        </w:rPr>
        <w:lastRenderedPageBreak/>
        <w:drawing>
          <wp:inline distT="0" distB="0" distL="0" distR="0" wp14:anchorId="6E16186D" wp14:editId="556FFD81">
            <wp:extent cx="5734050" cy="547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D6E" w:rsidRPr="0061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6E"/>
    <w:rsid w:val="00612D6E"/>
    <w:rsid w:val="00E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07E5"/>
  <w15:chartTrackingRefBased/>
  <w15:docId w15:val="{30937A7C-0918-4CE6-8B0C-CC8417EE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2564D7E8.dotm</Template>
  <TotalTime>3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Jose Ven Eiker R.</dc:creator>
  <cp:keywords/>
  <dc:description/>
  <cp:lastModifiedBy>Pedro Jose Ven Eiker R.</cp:lastModifiedBy>
  <cp:revision>1</cp:revision>
  <dcterms:created xsi:type="dcterms:W3CDTF">2019-05-03T21:54:00Z</dcterms:created>
  <dcterms:modified xsi:type="dcterms:W3CDTF">2019-05-03T21:57:00Z</dcterms:modified>
</cp:coreProperties>
</file>