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E83" w:rsidRDefault="000A3D58">
      <w:r>
        <w:rPr>
          <w:noProof/>
        </w:rPr>
        <w:drawing>
          <wp:inline distT="0" distB="0" distL="0" distR="0" wp14:anchorId="2194B3CD" wp14:editId="6EE2552D">
            <wp:extent cx="5943600" cy="296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58" w:rsidRDefault="000A3D58"/>
    <w:p w:rsidR="000A3D58" w:rsidRDefault="000A3D58"/>
    <w:p w:rsidR="000A3D58" w:rsidRDefault="000A3D58">
      <w:r>
        <w:rPr>
          <w:noProof/>
        </w:rPr>
        <w:drawing>
          <wp:inline distT="0" distB="0" distL="0" distR="0" wp14:anchorId="0FC86BF5" wp14:editId="5A212954">
            <wp:extent cx="5943600" cy="2594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58"/>
    <w:rsid w:val="000A3D58"/>
    <w:rsid w:val="000B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8CBD"/>
  <w15:chartTrackingRefBased/>
  <w15:docId w15:val="{3FEA4360-018A-4427-B78F-E18A6A76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D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D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A7A10E28.dotm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Jose Ven Eiker R.</dc:creator>
  <cp:keywords/>
  <dc:description/>
  <cp:lastModifiedBy>Pedro Jose Ven Eiker R.</cp:lastModifiedBy>
  <cp:revision>1</cp:revision>
  <dcterms:created xsi:type="dcterms:W3CDTF">2019-04-12T20:27:00Z</dcterms:created>
  <dcterms:modified xsi:type="dcterms:W3CDTF">2019-04-12T20:29:00Z</dcterms:modified>
</cp:coreProperties>
</file>